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elraster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85"/>
            <w:gridCol w:w="2868"/>
            <w:gridCol w:w="1109"/>
            <w:gridCol w:w="4009"/>
          </w:tblGrid>
          <w:tr w:rsidR="00CB3992">
            <w:tc>
              <w:tcPr>
                <w:tcW w:w="1086" w:type="dxa"/>
                <w:vAlign w:val="center"/>
              </w:tcPr>
              <w:p w:rsidR="00CB3992" w:rsidRDefault="00CB3992">
                <w:pPr>
                  <w:pStyle w:val="Geenafstand"/>
                </w:pPr>
              </w:p>
            </w:tc>
            <w:tc>
              <w:tcPr>
                <w:tcW w:w="2842" w:type="dxa"/>
                <w:vAlign w:val="center"/>
              </w:tcPr>
              <w:p w:rsidR="00CB3992" w:rsidRDefault="00367E4E">
                <w:pPr>
                  <w:pStyle w:val="Geenafstand"/>
                </w:pPr>
                <w:sdt>
                  <w:sdtPr>
                    <w:rPr>
                      <w:color w:val="424456" w:themeColor="text2"/>
                    </w:rPr>
                    <w:alias w:val="Datum"/>
                    <w:id w:val="281571602"/>
                    <w:placeholder>
                      <w:docPart w:val="6603C703DDC2452987DB8C75CAC8DA29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12-20T00:00:00Z">
                      <w:dateFormat w:val="d-M-yyyy"/>
                      <w:lid w:val="nl-NL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B3C95">
                      <w:rPr>
                        <w:color w:val="424456" w:themeColor="text2"/>
                      </w:rPr>
                      <w:t>20-12-2014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CB3992" w:rsidRDefault="00CB3992">
                <w:pPr>
                  <w:pStyle w:val="Geenafstand"/>
                </w:pPr>
              </w:p>
            </w:tc>
          </w:tr>
          <w:tr w:rsidR="00CB3992">
            <w:tc>
              <w:tcPr>
                <w:tcW w:w="3928" w:type="dxa"/>
                <w:gridSpan w:val="2"/>
                <w:vAlign w:val="center"/>
              </w:tcPr>
              <w:p w:rsidR="00CB3992" w:rsidRDefault="00DB3C95">
                <w:pPr>
                  <w:pStyle w:val="Geenafstand"/>
                </w:pPr>
                <w:r>
                  <w:rPr>
                    <w:noProof/>
                    <w:lang w:val="nl-BE" w:eastAsia="nl-BE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5080" t="6350" r="24765" b="15875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1A31CC8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d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klpyNl2ZwZwr1d1018p5CM0vkv3UMOw/Hbf90k0md5uvMgd7&#10;dG0kkrMtVGtNgNtkizF4GGLAt4YweBnFcRRPJh5hMBbF43TSB4lVEEm7LJmGHoHBMJzMECPNWLXq&#10;l8fJNHZr4yku9GnmtkWoPTTrF+hN7ynV/0bpTUU7jpHSlq4dpdMdpRdAAc4hCaKy28O8hXCcsq3o&#10;OSVCLioqSo6zbx864C+0gQD4j5bYjoaAvMwxURKEHgazwP4h9T3lYRKmPXmpCz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hXr43W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ej8QAAADbAAAADwAAAGRycy9kb3ducmV2LnhtbESPQWvCQBCF7wX/wzJCL6KbSKkSXUVa&#10;hFJoRY33ITsmwexsyK4m8de7BaG3Gd6b971ZrjtTiRs1rrSsIJ5EIIgzq0vOFaTH7XgOwnlkjZVl&#10;UtCTg/Vq8LLERNuW93Q7+FyEEHYJKii8rxMpXVaQQTexNXHQzrYx6MPa5FI32IZwU8lpFL1LgyUH&#10;QoE1fRSUXQ5XE7ij3fW7vfcp9Z8U/779RKdTnCr1Ouw2CxCeOv9vfl5/6VB/B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56P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mAscAAADbAAAADwAAAGRycy9kb3ducmV2LnhtbESPT2vCQBDF74LfYRmhF9FNC4qkrlJK&#10;/QOioPbQ3qbZMQlmZ0N2q/HbOwfB2wzvzXu/mc5bV6kLNaH0bOB1mIAizrwtOTfwfVwMJqBCRLZY&#10;eSYDNwown3U7U0ytv/KeLoeYKwnhkKKBIsY61TpkBTkMQ18Ti3byjcMoa5Nr2+BVwl2l35JkrB2W&#10;LA0F1vRZUHY+/DsDy83pZz86/m4X/Y2dLEe783b192XMS6/9eAcVqY1P8+N6bQVfYOUXG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KYCxwAAANsAAAAPAAAAAAAA&#10;AAAAAAAAAKECAABkcnMvZG93bnJldi54bWxQSwUGAAAAAAQABAD5AAAAlQMA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EuMIAAADbAAAADwAAAGRycy9kb3ducmV2LnhtbERPTWvCQBC9F/wPyxS8iG4ipGh0lRAs&#10;SMFDreh1yI5JanY2ZLcm/vuuUOhtHu9z1tvBNOJOnastK4hnEQjiwuqaSwWnr/fpAoTzyBoby6Tg&#10;QQ62m9HLGlNte/6k+9GXIoSwS1FB5X2bSumKigy6mW2JA3e1nUEfYFdK3WEfwk0j51H0Jg3WHBoq&#10;bCmvqLgdf4yCSxsvsnKXZxf/Pfk4GJvcJudEqfHrkK1AeBr8v/jPvddh/hKe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EuMIAAADbAAAADwAAAAAAAAAAAAAA&#10;AAChAgAAZHJzL2Rvd25yZXYueG1sUEsFBgAAAAAEAAQA+QAAAJADAAAA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+CP78AAADbAAAADwAAAGRycy9kb3ducmV2LnhtbERPy4rCMBTdC/5DuII7Te1CnGoUHwgu&#10;nY4Ll5fm2labm9JEW/v1k4Xg8nDeq01nKvGixpWWFcymEQjizOqScwWXv+NkAcJ5ZI2VZVLwJgeb&#10;9XCwwkTbln/plfpchBB2CSoovK8TKV1WkEE3tTVx4G62MegDbHKpG2xDuKlkHEVzabDk0FBgTfuC&#10;skf6NArO/eHZ7uP77ppK+b7qn75cPHqlxqNuuwThqfNf8cd90grisD58C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s+CP78AAADbAAAADwAAAAAAAAAAAAAAAACh&#10;AgAAZHJzL2Rvd25yZXYueG1sUEsFBgAAAAAEAAQA+QAAAI0DAAAA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f+sQAAADbAAAADwAAAGRycy9kb3ducmV2LnhtbESPwWrDMBBE74X8g9hAbo0cH9LgRglt&#10;iKHQXmr7kONirW1Ra2UsNXby9VWh0OMwM2+Y/XG2vbjS6I1jBZt1AoK4dtpwq6Aq88cdCB+QNfaO&#10;ScGNPBwPi4c9ZtpN/EnXIrQiQthnqKALYcik9HVHFv3aDcTRa9xoMUQ5tlKPOEW47WWaJFtp0XBc&#10;6HCgU0f1V/FtFTTvyaXCpnkyrzsj0zwvP9LzXanVcn55BhFoDv/hv/abVpBu4PdL/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V/6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CB3992" w:rsidRDefault="00CB3992">
                <w:pPr>
                  <w:pStyle w:val="Geenafstand"/>
                </w:pPr>
              </w:p>
            </w:tc>
          </w:tr>
          <w:tr w:rsidR="00CB3992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CB3992" w:rsidRDefault="00367E4E">
                <w:pPr>
                  <w:pStyle w:val="Geenafstand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3E3E67" w:themeColor="accent1" w:themeShade="BF"/>
                      <w:sz w:val="72"/>
                      <w:szCs w:val="72"/>
                    </w:rPr>
                    <w:alias w:val="Titel"/>
                    <w:id w:val="220683848"/>
                    <w:placeholder>
                      <w:docPart w:val="4D5EBAC232E1496F83A1BB1181B07F4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B3C95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</w:rPr>
                      <w:t>Aankoop module</w:t>
                    </w:r>
                  </w:sdtContent>
                </w:sdt>
              </w:p>
              <w:p w:rsidR="00CB3992" w:rsidRDefault="00367E4E" w:rsidP="00DB3C95">
                <w:pPr>
                  <w:pStyle w:val="Geenafstand"/>
                  <w:rPr>
                    <w:iCs/>
                  </w:rPr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Ondertitel"/>
                    <w:id w:val="220683832"/>
                    <w:placeholder>
                      <w:docPart w:val="176292E962284DB9A3748415C1842AA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B3C95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Lastenboek</w:t>
                    </w:r>
                  </w:sdtContent>
                </w:sdt>
              </w:p>
            </w:tc>
          </w:tr>
          <w:tr w:rsidR="00CB3992">
            <w:tc>
              <w:tcPr>
                <w:tcW w:w="1086" w:type="dxa"/>
                <w:vAlign w:val="center"/>
              </w:tcPr>
              <w:p w:rsidR="00CB3992" w:rsidRDefault="00CB3992">
                <w:pPr>
                  <w:pStyle w:val="Geenafstand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CB3992" w:rsidRDefault="00CB3992">
                <w:pPr>
                  <w:pStyle w:val="Geenafstand"/>
                </w:pPr>
              </w:p>
            </w:tc>
            <w:tc>
              <w:tcPr>
                <w:tcW w:w="4016" w:type="dxa"/>
                <w:vAlign w:val="center"/>
              </w:tcPr>
              <w:p w:rsidR="00CB3992" w:rsidRDefault="00DB3C95">
                <w:pPr>
                  <w:pStyle w:val="Geenafstand"/>
                </w:pPr>
                <w:r>
                  <w:rPr>
                    <w:noProof/>
                    <w:lang w:val="nl-BE" w:eastAsia="nl-BE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20320" t="24765" r="22225" b="13335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12616E0E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63sUAAADbAAAADwAAAGRycy9kb3ducmV2LnhtbESPT2vCQBDF74LfYZlCb7qrhSLRVUpB&#10;EGkp/sHzNDtNUrOzMbs18dt3DoK3Gd6b936zWPW+VldqYxXYwmRsQBHnwVVcWDge1qMZqJiQHdaB&#10;ycKNIqyWw8ECMxc63tF1nwolIRwztFCm1GRax7wkj3EcGmLRfkLrMcnaFtq12Em4r/XUmFftsWJp&#10;KLGh95Ly8/7PW8hv3812c+lefr8mB7P97KI5nz6sfX7q3+agEvXpYb5fb5zgC738IgP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W63sUAAADbAAAADwAAAAAAAAAA&#10;AAAAAAChAgAAZHJzL2Rvd25yZXYueG1sUEsFBgAAAAAEAAQA+QAAAJM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jYMQAAADbAAAADwAAAGRycy9kb3ducmV2LnhtbESPQWvCQBCF70L/wzIFL6KbFJESXaW0&#10;FIpQxTTeh+yYBLOzIbuapL/eFQRvM7w373uz2vSmFldqXWVZQTyLQBDnVldcKMj+vqfvIJxH1lhb&#10;JgUDOdisX0YrTLTt+EDX1BcihLBLUEHpfZNI6fKSDLqZbYiDdrKtQR/WtpC6xS6Em1q+RdFCGqw4&#10;EEps6LOk/JxeTOBO9pdt9z9kNHxRvJv/RsdjnCk1fu0/liA89f5pflz/6FA/hvsvY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9qNg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R6MQAAADbAAAADwAAAGRycy9kb3ducmV2LnhtbERPS4vCMBC+C/6HMMJeRNMVXEo1iizr&#10;A0TBx0FvYzO2xWZSmqj1328WFrzNx/ec8bQxpXhQ7QrLCj77EQji1OqCMwXHw7wXg3AeWWNpmRS8&#10;yMF00m6NMdH2yTt67H0mQgi7BBXk3leJlC7NyaDr24o4cFdbG/QB1pnUNT5DuCnlIIq+pMGCQ0OO&#10;FX3nlN72d6Ngsb6edsPDeTPvrnW8GG5vm+XlR6mPTjMbgfDU+Lf4373SYf4A/n4JB8j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JHoxAAAANsAAAAPAAAAAAAAAAAA&#10;AAAAAKECAABkcnMvZG93bnJldi54bWxQSwUGAAAAAAQABAD5AAAAk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H58EAAADbAAAADwAAAGRycy9kb3ducmV2LnhtbERPS2vCQBC+F/oflil4040PSkndBFEE&#10;b0ZtSo/T7DQbmp2N2a2m/94tCL3Nx/ecZT7YVlyo941jBdNJAoK4crrhWsHbaTt+AeEDssbWMSn4&#10;JQ959viwxFS7Kx/ocgy1iCHsU1RgQuhSKX1lyKKfuI44cl+utxgi7Gupe7zGcNvKWZI8S4sNxwaD&#10;Ha0NVd/HH6ug2y+KTyrfqZBlsTDtxp4/9lap0dOwegURaAj/4rt7p+P8Ofz9E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kfnwQAAANsAAAAPAAAAAAAAAAAAAAAA&#10;AKECAABkcnMvZG93bnJldi54bWxQSwUGAAAAAAQABAD5AAAAjwMAAAAA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OgcAAAADbAAAADwAAAGRycy9kb3ducmV2LnhtbERPTYvCMBC9L/gfwgje1lSR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YToH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TRMIAAADbAAAADwAAAGRycy9kb3ducmV2LnhtbERPTWvCQBC9C/0PyxR6042BqkRXsaWB&#10;gl6MHjwO2UmymJ0N2a2m/npXKPQ2j/c5q81gW3Gl3hvHCqaTBARx6bThWsHpmI8XIHxA1tg6JgW/&#10;5GGzfhmtMNPuxge6FqEWMYR9hgqaELpMSl82ZNFPXEccucr1FkOEfS11j7cYbluZJslMWjQcGxrs&#10;6LOh8lL8WAXVLjmfsKrm5mNhZJrnx336dVfq7XXYLkEEGsK/+M/9reP8d3j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6TRM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CB3992">
            <w:tc>
              <w:tcPr>
                <w:tcW w:w="1086" w:type="dxa"/>
                <w:vAlign w:val="center"/>
              </w:tcPr>
              <w:p w:rsidR="00CB3992" w:rsidRDefault="00CB3992">
                <w:pPr>
                  <w:pStyle w:val="Geenafstand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CB3992" w:rsidRDefault="00CB3992">
                <w:pPr>
                  <w:pStyle w:val="Geenafstand"/>
                </w:pPr>
              </w:p>
            </w:tc>
            <w:tc>
              <w:tcPr>
                <w:tcW w:w="4016" w:type="dxa"/>
                <w:vAlign w:val="center"/>
              </w:tcPr>
              <w:p w:rsidR="00CB3992" w:rsidRDefault="00367E4E">
                <w:pPr>
                  <w:pStyle w:val="Geenafstand"/>
                </w:pPr>
                <w:sdt>
                  <w:sdtPr>
                    <w:rPr>
                      <w:color w:val="424456" w:themeColor="text2"/>
                    </w:rPr>
                    <w:alias w:val="Auteur"/>
                    <w:id w:val="81130488"/>
                    <w:placeholder>
                      <w:docPart w:val="E3BEC96AA52948FB89537CA937156FE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B3C95">
                      <w:rPr>
                        <w:color w:val="424456" w:themeColor="text2"/>
                        <w:lang w:val="nl-BE"/>
                      </w:rPr>
                      <w:t>ws_prog</w:t>
                    </w:r>
                  </w:sdtContent>
                </w:sdt>
              </w:p>
            </w:tc>
          </w:tr>
        </w:tbl>
        <w:p w:rsidR="00CB3992" w:rsidRDefault="00E17C3B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0B1D7F87B7604C6AB30E740C5A1B59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B3992" w:rsidRDefault="00DB3C95">
          <w:pPr>
            <w:pStyle w:val="Titel"/>
          </w:pPr>
          <w:r>
            <w:rPr>
              <w:lang w:val="nl-BE"/>
            </w:rPr>
            <w:t>Aankoop module</w:t>
          </w:r>
        </w:p>
      </w:sdtContent>
    </w:sdt>
    <w:sdt>
      <w:sdtPr>
        <w:id w:val="223570817"/>
        <w:placeholder>
          <w:docPart w:val="C812434137834304A89ADA773288F30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CB3992" w:rsidRDefault="00DB3C95">
          <w:pPr>
            <w:pStyle w:val="Ondertitel"/>
            <w:rPr>
              <w:i w:val="0"/>
              <w:color w:val="53548A" w:themeColor="accent1"/>
              <w:sz w:val="20"/>
              <w:szCs w:val="20"/>
            </w:rPr>
          </w:pPr>
          <w:r>
            <w:rPr>
              <w:lang w:val="nl-BE"/>
            </w:rPr>
            <w:t>Lastenboek</w:t>
          </w:r>
        </w:p>
      </w:sdtContent>
    </w:sdt>
    <w:p w:rsidR="00CB3992" w:rsidRDefault="00DB3C95" w:rsidP="00DB3C95">
      <w:pPr>
        <w:pStyle w:val="Kop1"/>
      </w:pPr>
      <w:proofErr w:type="spellStart"/>
      <w:r>
        <w:t>DoelStelling</w:t>
      </w:r>
      <w:r w:rsidR="00143129">
        <w:t>en</w:t>
      </w:r>
      <w:proofErr w:type="spellEnd"/>
    </w:p>
    <w:p w:rsidR="00CB3992" w:rsidRDefault="00143129" w:rsidP="00143129">
      <w:pPr>
        <w:pStyle w:val="Lijstalinea"/>
        <w:numPr>
          <w:ilvl w:val="0"/>
          <w:numId w:val="35"/>
        </w:numPr>
      </w:pPr>
      <w:r>
        <w:t>Beheer van basisartikelen</w:t>
      </w:r>
    </w:p>
    <w:p w:rsidR="00143129" w:rsidRDefault="00143129" w:rsidP="00143129">
      <w:pPr>
        <w:pStyle w:val="Lijstalinea"/>
        <w:numPr>
          <w:ilvl w:val="1"/>
          <w:numId w:val="35"/>
        </w:numPr>
      </w:pPr>
      <w:r>
        <w:t>Handelsgoederen</w:t>
      </w:r>
    </w:p>
    <w:p w:rsidR="00143129" w:rsidRDefault="00143129" w:rsidP="00143129">
      <w:pPr>
        <w:pStyle w:val="Lijstalinea"/>
        <w:numPr>
          <w:ilvl w:val="1"/>
          <w:numId w:val="35"/>
        </w:numPr>
      </w:pPr>
      <w:r>
        <w:t>Leveranciers</w:t>
      </w:r>
    </w:p>
    <w:p w:rsidR="00143129" w:rsidRDefault="00143129" w:rsidP="00143129">
      <w:pPr>
        <w:pStyle w:val="Lijstalinea"/>
        <w:numPr>
          <w:ilvl w:val="1"/>
          <w:numId w:val="35"/>
        </w:numPr>
      </w:pPr>
    </w:p>
    <w:p w:rsidR="00143129" w:rsidRDefault="00143129" w:rsidP="00143129">
      <w:pPr>
        <w:pStyle w:val="Lijstalinea"/>
        <w:numPr>
          <w:ilvl w:val="0"/>
          <w:numId w:val="35"/>
        </w:numPr>
      </w:pPr>
      <w:r>
        <w:t xml:space="preserve">Aankoopbeleid </w:t>
      </w:r>
    </w:p>
    <w:p w:rsidR="00143129" w:rsidRDefault="00143129" w:rsidP="00143129">
      <w:pPr>
        <w:pStyle w:val="Lijstalinea"/>
        <w:numPr>
          <w:ilvl w:val="1"/>
          <w:numId w:val="35"/>
        </w:numPr>
      </w:pPr>
      <w:r>
        <w:t>Planning</w:t>
      </w:r>
    </w:p>
    <w:p w:rsidR="00143129" w:rsidRDefault="00143129" w:rsidP="00143129">
      <w:pPr>
        <w:pStyle w:val="Lijstalinea"/>
        <w:numPr>
          <w:ilvl w:val="1"/>
          <w:numId w:val="35"/>
        </w:numPr>
      </w:pPr>
      <w:proofErr w:type="spellStart"/>
      <w:r>
        <w:t>Forecasts</w:t>
      </w:r>
      <w:proofErr w:type="spellEnd"/>
    </w:p>
    <w:p w:rsidR="00143129" w:rsidRDefault="00143129" w:rsidP="00143129">
      <w:pPr>
        <w:pStyle w:val="Lijstalinea"/>
        <w:numPr>
          <w:ilvl w:val="0"/>
          <w:numId w:val="35"/>
        </w:numPr>
      </w:pPr>
      <w:r>
        <w:t>Rapportering</w:t>
      </w:r>
    </w:p>
    <w:p w:rsidR="00143129" w:rsidRDefault="00143129" w:rsidP="00143129">
      <w:pPr>
        <w:pStyle w:val="Lijstalinea"/>
        <w:numPr>
          <w:ilvl w:val="1"/>
          <w:numId w:val="35"/>
        </w:numPr>
      </w:pPr>
      <w:r>
        <w:t>Calculator</w:t>
      </w:r>
    </w:p>
    <w:p w:rsidR="00143129" w:rsidRDefault="00143129" w:rsidP="00143129">
      <w:pPr>
        <w:pStyle w:val="Lijstalinea"/>
        <w:numPr>
          <w:ilvl w:val="2"/>
          <w:numId w:val="35"/>
        </w:numPr>
      </w:pPr>
      <w:r>
        <w:t>Accurate prijzen</w:t>
      </w:r>
    </w:p>
    <w:p w:rsidR="00143129" w:rsidRDefault="00143129" w:rsidP="00143129">
      <w:pPr>
        <w:pStyle w:val="Lijstalinea"/>
        <w:numPr>
          <w:ilvl w:val="2"/>
          <w:numId w:val="35"/>
        </w:numPr>
      </w:pPr>
      <w:r>
        <w:t>prijsaanvragen</w:t>
      </w:r>
    </w:p>
    <w:p w:rsidR="00143129" w:rsidRDefault="00143129" w:rsidP="00143129">
      <w:pPr>
        <w:pStyle w:val="Lijstalinea"/>
        <w:numPr>
          <w:ilvl w:val="1"/>
          <w:numId w:val="35"/>
        </w:numPr>
      </w:pPr>
      <w:r>
        <w:t>Ontwerper</w:t>
      </w:r>
    </w:p>
    <w:p w:rsidR="00143129" w:rsidRDefault="00143129" w:rsidP="00143129">
      <w:pPr>
        <w:pStyle w:val="Lijstalinea"/>
        <w:numPr>
          <w:ilvl w:val="2"/>
          <w:numId w:val="35"/>
        </w:numPr>
      </w:pPr>
      <w:r>
        <w:t>Technische details</w:t>
      </w:r>
    </w:p>
    <w:p w:rsidR="003E4226" w:rsidRDefault="003E4226" w:rsidP="00143129">
      <w:pPr>
        <w:pStyle w:val="Lijstalinea"/>
        <w:numPr>
          <w:ilvl w:val="2"/>
          <w:numId w:val="35"/>
        </w:numPr>
      </w:pPr>
      <w:r>
        <w:t>Interne bestellingen</w:t>
      </w:r>
      <w:bookmarkStart w:id="0" w:name="_GoBack"/>
      <w:bookmarkEnd w:id="0"/>
    </w:p>
    <w:p w:rsidR="00143129" w:rsidRDefault="00143129" w:rsidP="00143129">
      <w:pPr>
        <w:pStyle w:val="Lijstalinea"/>
        <w:numPr>
          <w:ilvl w:val="1"/>
          <w:numId w:val="35"/>
        </w:numPr>
      </w:pPr>
      <w:r>
        <w:t>Planner</w:t>
      </w:r>
    </w:p>
    <w:p w:rsidR="00143129" w:rsidRDefault="00143129" w:rsidP="00143129">
      <w:pPr>
        <w:pStyle w:val="Lijstalinea"/>
        <w:numPr>
          <w:ilvl w:val="2"/>
          <w:numId w:val="35"/>
        </w:numPr>
      </w:pPr>
      <w:r>
        <w:t>Leveringsdata</w:t>
      </w:r>
    </w:p>
    <w:p w:rsidR="00143129" w:rsidRDefault="00143129" w:rsidP="00143129">
      <w:pPr>
        <w:pStyle w:val="Lijstalinea"/>
        <w:numPr>
          <w:ilvl w:val="2"/>
          <w:numId w:val="35"/>
        </w:numPr>
      </w:pPr>
      <w:r>
        <w:t>Beschikbaarheid</w:t>
      </w:r>
    </w:p>
    <w:sectPr w:rsidR="00143129" w:rsidSect="00CB39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E4E" w:rsidRDefault="00367E4E">
      <w:r>
        <w:separator/>
      </w:r>
    </w:p>
    <w:p w:rsidR="00367E4E" w:rsidRDefault="00367E4E"/>
    <w:p w:rsidR="00367E4E" w:rsidRDefault="00367E4E"/>
    <w:p w:rsidR="00367E4E" w:rsidRDefault="00367E4E"/>
    <w:p w:rsidR="00367E4E" w:rsidRDefault="00367E4E"/>
  </w:endnote>
  <w:endnote w:type="continuationSeparator" w:id="0">
    <w:p w:rsidR="00367E4E" w:rsidRDefault="00367E4E">
      <w:r>
        <w:continuationSeparator/>
      </w:r>
    </w:p>
    <w:p w:rsidR="00367E4E" w:rsidRDefault="00367E4E"/>
    <w:p w:rsidR="00367E4E" w:rsidRDefault="00367E4E"/>
    <w:p w:rsidR="00367E4E" w:rsidRDefault="00367E4E"/>
    <w:p w:rsidR="00367E4E" w:rsidRDefault="00367E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92" w:rsidRDefault="00CB3992">
    <w:pPr>
      <w:jc w:val="right"/>
    </w:pPr>
  </w:p>
  <w:p w:rsidR="00CB3992" w:rsidRDefault="00832FB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3C95">
      <w:rPr>
        <w:noProof/>
      </w:rPr>
      <w:t>2</w:t>
    </w:r>
    <w:r>
      <w:rPr>
        <w:noProof/>
      </w:rPr>
      <w:fldChar w:fldCharType="end"/>
    </w:r>
    <w:r w:rsidR="00E17C3B">
      <w:t xml:space="preserve"> </w:t>
    </w:r>
    <w:r w:rsidR="00E17C3B">
      <w:rPr>
        <w:color w:val="A04DA3" w:themeColor="accent3"/>
      </w:rPr>
      <w:sym w:font="Wingdings 2" w:char="F097"/>
    </w:r>
    <w:r w:rsidR="00E17C3B">
      <w:t xml:space="preserve"> </w:t>
    </w:r>
  </w:p>
  <w:p w:rsidR="00CB3992" w:rsidRDefault="00DB3C95">
    <w:pPr>
      <w:jc w:val="right"/>
    </w:pPr>
    <w:r>
      <w:rPr>
        <w:noProof/>
        <w:lang w:val="nl-BE" w:eastAsia="nl-BE"/>
      </w:rPr>
      <mc:AlternateContent>
        <mc:Choice Requires="wpg">
          <w:drawing>
            <wp:inline distT="0" distB="0" distL="0" distR="0">
              <wp:extent cx="2327910" cy="45085"/>
              <wp:effectExtent l="12065" t="11430" r="12700" b="10160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41A366E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CB3992" w:rsidRDefault="00CB3992">
    <w:pPr>
      <w:pStyle w:val="Geenafstand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92" w:rsidRDefault="00CB3992">
    <w:pPr>
      <w:jc w:val="right"/>
    </w:pPr>
  </w:p>
  <w:p w:rsidR="00CB3992" w:rsidRDefault="00832FB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4226">
      <w:rPr>
        <w:noProof/>
      </w:rPr>
      <w:t>1</w:t>
    </w:r>
    <w:r>
      <w:rPr>
        <w:noProof/>
      </w:rPr>
      <w:fldChar w:fldCharType="end"/>
    </w:r>
    <w:r w:rsidR="00E17C3B">
      <w:t xml:space="preserve"> </w:t>
    </w:r>
    <w:r w:rsidR="00E17C3B">
      <w:rPr>
        <w:color w:val="A04DA3" w:themeColor="accent3"/>
      </w:rPr>
      <w:sym w:font="Wingdings 2" w:char="F097"/>
    </w:r>
    <w:r w:rsidR="00E17C3B">
      <w:t xml:space="preserve"> </w:t>
    </w:r>
  </w:p>
  <w:p w:rsidR="00CB3992" w:rsidRDefault="00DB3C95">
    <w:pPr>
      <w:jc w:val="right"/>
    </w:pPr>
    <w:r>
      <w:rPr>
        <w:noProof/>
        <w:lang w:val="nl-BE" w:eastAsia="nl-BE"/>
      </w:rPr>
      <mc:AlternateContent>
        <mc:Choice Requires="wpg">
          <w:drawing>
            <wp:inline distT="0" distB="0" distL="0" distR="0">
              <wp:extent cx="2327910" cy="45085"/>
              <wp:effectExtent l="12065" t="11430" r="12700" b="1016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0420158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CB3992" w:rsidRDefault="00CB3992">
    <w:pPr>
      <w:pStyle w:val="Geenafstand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92" w:rsidRDefault="00CB399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E4E" w:rsidRDefault="00367E4E">
      <w:r>
        <w:separator/>
      </w:r>
    </w:p>
    <w:p w:rsidR="00367E4E" w:rsidRDefault="00367E4E"/>
    <w:p w:rsidR="00367E4E" w:rsidRDefault="00367E4E"/>
    <w:p w:rsidR="00367E4E" w:rsidRDefault="00367E4E"/>
    <w:p w:rsidR="00367E4E" w:rsidRDefault="00367E4E"/>
  </w:footnote>
  <w:footnote w:type="continuationSeparator" w:id="0">
    <w:p w:rsidR="00367E4E" w:rsidRDefault="00367E4E">
      <w:r>
        <w:continuationSeparator/>
      </w:r>
    </w:p>
    <w:p w:rsidR="00367E4E" w:rsidRDefault="00367E4E"/>
    <w:p w:rsidR="00367E4E" w:rsidRDefault="00367E4E"/>
    <w:p w:rsidR="00367E4E" w:rsidRDefault="00367E4E"/>
    <w:p w:rsidR="00367E4E" w:rsidRDefault="00367E4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CB3992" w:rsidRDefault="00DB3C95">
        <w:pPr>
          <w:pStyle w:val="Koptekst"/>
          <w:pBdr>
            <w:bottom w:val="single" w:sz="4" w:space="0" w:color="auto"/>
          </w:pBdr>
        </w:pPr>
        <w:r>
          <w:rPr>
            <w:lang w:val="nl-BE"/>
          </w:rPr>
          <w:t>ws_prog</w:t>
        </w:r>
      </w:p>
    </w:sdtContent>
  </w:sdt>
  <w:p w:rsidR="00CB3992" w:rsidRDefault="00CB399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CB3992" w:rsidRDefault="00DB3C95">
        <w:pPr>
          <w:pStyle w:val="Koptekst"/>
          <w:pBdr>
            <w:bottom w:val="single" w:sz="4" w:space="0" w:color="auto"/>
          </w:pBdr>
          <w:jc w:val="right"/>
        </w:pPr>
        <w:r>
          <w:rPr>
            <w:lang w:val="nl-BE"/>
          </w:rPr>
          <w:t>ws_prog</w:t>
        </w:r>
      </w:p>
    </w:sdtContent>
  </w:sdt>
  <w:p w:rsidR="00CB3992" w:rsidRDefault="00CB3992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992" w:rsidRDefault="00CB399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lijstmetopsommingstekens"/>
  </w:abstractNum>
  <w:abstractNum w:abstractNumId="11">
    <w:nsid w:val="0EDC38E4"/>
    <w:multiLevelType w:val="multilevel"/>
    <w:tmpl w:val="33B056D0"/>
    <w:numStyleLink w:val="Urbanlijstmetopsommingstekens"/>
  </w:abstractNum>
  <w:abstractNum w:abstractNumId="12">
    <w:nsid w:val="124B7CF1"/>
    <w:multiLevelType w:val="multilevel"/>
    <w:tmpl w:val="7AC6A14E"/>
    <w:styleLink w:val="Urbangenummerdelij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genummerdelijst"/>
  </w:abstractNum>
  <w:abstractNum w:abstractNumId="15">
    <w:nsid w:val="1DDE73E0"/>
    <w:multiLevelType w:val="multilevel"/>
    <w:tmpl w:val="33B056D0"/>
    <w:numStyleLink w:val="Urbanlijstmetopsommingstekens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Urbanlijstmetopsommingstekens"/>
    <w:lvl w:ilvl="0">
      <w:start w:val="1"/>
      <w:numFmt w:val="bullet"/>
      <w:pStyle w:val="Opsommingsteken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Opsommingsteken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Opsommingsteken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63E8022B"/>
    <w:multiLevelType w:val="multilevel"/>
    <w:tmpl w:val="33B056D0"/>
    <w:numStyleLink w:val="Urbanlijstmetopsommingstekens"/>
  </w:abstractNum>
  <w:abstractNum w:abstractNumId="25">
    <w:nsid w:val="6F0D0B31"/>
    <w:multiLevelType w:val="multilevel"/>
    <w:tmpl w:val="7AC6A14E"/>
    <w:numStyleLink w:val="Urbangenummerdelijst"/>
  </w:abstractNum>
  <w:abstractNum w:abstractNumId="26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>
    <w:nsid w:val="76740294"/>
    <w:multiLevelType w:val="multilevel"/>
    <w:tmpl w:val="33B056D0"/>
    <w:numStyleLink w:val="Urbanlijstmetopsommingstekens"/>
  </w:abstractNum>
  <w:abstractNum w:abstractNumId="28">
    <w:nsid w:val="76921C5B"/>
    <w:multiLevelType w:val="multilevel"/>
    <w:tmpl w:val="33B056D0"/>
    <w:numStyleLink w:val="Urbanlijstmetopsommingstekens"/>
  </w:abstractNum>
  <w:abstractNum w:abstractNumId="29">
    <w:nsid w:val="7E025C09"/>
    <w:multiLevelType w:val="multilevel"/>
    <w:tmpl w:val="33B056D0"/>
    <w:numStyleLink w:val="Urbanlijstmetopsommingstekens"/>
  </w:abstractNum>
  <w:abstractNum w:abstractNumId="30">
    <w:nsid w:val="7FE01098"/>
    <w:multiLevelType w:val="hybridMultilevel"/>
    <w:tmpl w:val="9CE0D8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95"/>
    <w:rsid w:val="00143129"/>
    <w:rsid w:val="00367E4E"/>
    <w:rsid w:val="003E4226"/>
    <w:rsid w:val="00832FB6"/>
    <w:rsid w:val="00CB3992"/>
    <w:rsid w:val="00DB3C95"/>
    <w:rsid w:val="00E17C3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;"/>
  <w15:docId w15:val="{0B4DA4C5-A973-46D8-A2F7-86F5DAA7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3992"/>
    <w:rPr>
      <w:rFonts w:eastAsiaTheme="minorEastAsia" w:cstheme="minorBidi"/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CB3992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B3992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B3992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992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992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992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992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992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992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1"/>
    <w:rsid w:val="00CB3992"/>
    <w:pPr>
      <w:spacing w:after="0" w:line="240" w:lineRule="auto"/>
    </w:pPr>
    <w:rPr>
      <w:rFonts w:eastAsiaTheme="minorEastAsia" w:cstheme="minorBidi"/>
      <w:lang w:val="nl-N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link w:val="TitelChar"/>
    <w:uiPriority w:val="10"/>
    <w:qFormat/>
    <w:rsid w:val="00CB3992"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3992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Ondertitel">
    <w:name w:val="Subtitle"/>
    <w:basedOn w:val="Standaard"/>
    <w:link w:val="OndertitelChar"/>
    <w:uiPriority w:val="11"/>
    <w:qFormat/>
    <w:rsid w:val="00CB3992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992"/>
    <w:rPr>
      <w:i/>
      <w:iCs/>
      <w:color w:val="424456" w:themeColor="text2"/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CB3992"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CB3992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B3992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B3992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992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992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992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992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992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992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Zwaar">
    <w:name w:val="Strong"/>
    <w:basedOn w:val="Standaardalinea-lettertype"/>
    <w:uiPriority w:val="22"/>
    <w:qFormat/>
    <w:rsid w:val="00CB3992"/>
    <w:rPr>
      <w:b/>
      <w:bCs/>
    </w:rPr>
  </w:style>
  <w:style w:type="paragraph" w:styleId="Bloktekst">
    <w:name w:val="Block Text"/>
    <w:basedOn w:val="Standaard"/>
    <w:uiPriority w:val="3"/>
    <w:semiHidden/>
    <w:unhideWhenUsed/>
    <w:rsid w:val="00CB3992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Subtielebenadrukking">
    <w:name w:val="Subtle Emphasis"/>
    <w:basedOn w:val="Standaardalinea-lettertype"/>
    <w:uiPriority w:val="19"/>
    <w:qFormat/>
    <w:rsid w:val="00CB3992"/>
    <w:rPr>
      <w:rFonts w:asciiTheme="minorHAnsi" w:hAnsiTheme="minorHAnsi"/>
      <w:i/>
      <w:iCs/>
      <w:color w:val="006666"/>
    </w:rPr>
  </w:style>
  <w:style w:type="character" w:styleId="Intensieveverwijzing">
    <w:name w:val="Intense Reference"/>
    <w:basedOn w:val="Standaardalinea-lettertype"/>
    <w:uiPriority w:val="32"/>
    <w:qFormat/>
    <w:rsid w:val="00CB3992"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Subtieleverwijzing">
    <w:name w:val="Subtle Reference"/>
    <w:basedOn w:val="Standaardalinea-lettertype"/>
    <w:uiPriority w:val="31"/>
    <w:qFormat/>
    <w:rsid w:val="00CB3992"/>
    <w:rPr>
      <w:i/>
      <w:iCs/>
      <w:color w:val="4E4F89"/>
    </w:rPr>
  </w:style>
  <w:style w:type="character" w:styleId="Nadruk">
    <w:name w:val="Emphasis"/>
    <w:uiPriority w:val="20"/>
    <w:qFormat/>
    <w:rsid w:val="00CB3992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nl-NL"/>
    </w:rPr>
  </w:style>
  <w:style w:type="character" w:styleId="Titelvanboek">
    <w:name w:val="Book Title"/>
    <w:basedOn w:val="Standaardalinea-lettertype"/>
    <w:uiPriority w:val="33"/>
    <w:qFormat/>
    <w:rsid w:val="00CB3992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CB3992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992"/>
    <w:rPr>
      <w:sz w:val="20"/>
    </w:rPr>
  </w:style>
  <w:style w:type="paragraph" w:styleId="Voettekst">
    <w:name w:val="footer"/>
    <w:basedOn w:val="Standaard"/>
    <w:link w:val="VoettekstChar"/>
    <w:uiPriority w:val="99"/>
    <w:semiHidden/>
    <w:unhideWhenUsed/>
    <w:rsid w:val="00CB3992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B3992"/>
    <w:rPr>
      <w:sz w:val="20"/>
    </w:rPr>
  </w:style>
  <w:style w:type="paragraph" w:styleId="Standaardinspringing">
    <w:name w:val="Normal Indent"/>
    <w:basedOn w:val="Standaard"/>
    <w:uiPriority w:val="99"/>
    <w:unhideWhenUsed/>
    <w:rsid w:val="00CB3992"/>
    <w:pPr>
      <w:ind w:left="720"/>
      <w:contextualSpacing/>
    </w:pPr>
  </w:style>
  <w:style w:type="paragraph" w:styleId="Duidelijkcitaat">
    <w:name w:val="Intense Quote"/>
    <w:basedOn w:val="Standaard"/>
    <w:uiPriority w:val="30"/>
    <w:qFormat/>
    <w:rsid w:val="00CB3992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Urbanlijstmetopsommingstekens">
    <w:name w:val="Urban lijst met opsommingstekens"/>
    <w:uiPriority w:val="99"/>
    <w:rsid w:val="00CB3992"/>
    <w:pPr>
      <w:numPr>
        <w:numId w:val="17"/>
      </w:numPr>
    </w:pPr>
  </w:style>
  <w:style w:type="numbering" w:customStyle="1" w:styleId="Urbangenummerdelijst">
    <w:name w:val="Urban genummerde lijst"/>
    <w:uiPriority w:val="99"/>
    <w:rsid w:val="00CB3992"/>
    <w:pPr>
      <w:numPr>
        <w:numId w:val="22"/>
      </w:numPr>
    </w:pPr>
  </w:style>
  <w:style w:type="paragraph" w:styleId="Lijstalinea">
    <w:name w:val="List Paragraph"/>
    <w:basedOn w:val="Standaard"/>
    <w:uiPriority w:val="36"/>
    <w:unhideWhenUsed/>
    <w:qFormat/>
    <w:rsid w:val="00CB3992"/>
    <w:pPr>
      <w:ind w:left="720"/>
      <w:contextualSpacing/>
    </w:pPr>
  </w:style>
  <w:style w:type="paragraph" w:styleId="Geenafstand">
    <w:name w:val="No Spacing"/>
    <w:basedOn w:val="Standaard"/>
    <w:uiPriority w:val="1"/>
    <w:qFormat/>
    <w:rsid w:val="00CB3992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unhideWhenUsed/>
    <w:rsid w:val="00CB399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3992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3992"/>
    <w:rPr>
      <w:rFonts w:eastAsiaTheme="minorEastAsia" w:hAnsi="Tahoma" w:cstheme="minorBidi"/>
      <w:sz w:val="16"/>
      <w:szCs w:val="16"/>
      <w:lang w:val="nl-NL"/>
    </w:rPr>
  </w:style>
  <w:style w:type="paragraph" w:customStyle="1" w:styleId="Kopteksteven">
    <w:name w:val="Koptekst even"/>
    <w:basedOn w:val="Koptekst"/>
    <w:uiPriority w:val="39"/>
    <w:rsid w:val="00CB3992"/>
    <w:pPr>
      <w:pBdr>
        <w:bottom w:val="single" w:sz="4" w:space="1" w:color="auto"/>
      </w:pBdr>
    </w:pPr>
  </w:style>
  <w:style w:type="paragraph" w:customStyle="1" w:styleId="Koptekstoneven">
    <w:name w:val="Koptekst oneven"/>
    <w:basedOn w:val="Koptekst"/>
    <w:uiPriority w:val="39"/>
    <w:rsid w:val="00CB3992"/>
    <w:pPr>
      <w:pBdr>
        <w:bottom w:val="single" w:sz="4" w:space="1" w:color="auto"/>
      </w:pBdr>
      <w:jc w:val="right"/>
    </w:pPr>
  </w:style>
  <w:style w:type="paragraph" w:customStyle="1" w:styleId="Opsommingsteken1">
    <w:name w:val="Opsommingsteken 1"/>
    <w:basedOn w:val="Lijstalinea"/>
    <w:uiPriority w:val="38"/>
    <w:qFormat/>
    <w:rsid w:val="00CB3992"/>
    <w:pPr>
      <w:numPr>
        <w:numId w:val="33"/>
      </w:numPr>
      <w:spacing w:after="0"/>
    </w:pPr>
  </w:style>
  <w:style w:type="paragraph" w:customStyle="1" w:styleId="Opsommingsteken2">
    <w:name w:val="Opsommingsteken 2"/>
    <w:basedOn w:val="Lijstalinea"/>
    <w:uiPriority w:val="38"/>
    <w:qFormat/>
    <w:rsid w:val="00CB3992"/>
    <w:pPr>
      <w:numPr>
        <w:ilvl w:val="1"/>
        <w:numId w:val="33"/>
      </w:numPr>
      <w:spacing w:after="0"/>
    </w:pPr>
  </w:style>
  <w:style w:type="paragraph" w:customStyle="1" w:styleId="Opsommingsteken3">
    <w:name w:val="Opsommingsteken 3"/>
    <w:basedOn w:val="Lijstalinea"/>
    <w:uiPriority w:val="38"/>
    <w:qFormat/>
    <w:rsid w:val="00CB3992"/>
    <w:pPr>
      <w:numPr>
        <w:ilvl w:val="2"/>
        <w:numId w:val="33"/>
      </w:numPr>
      <w:spacing w:after="0"/>
    </w:pPr>
  </w:style>
  <w:style w:type="paragraph" w:customStyle="1" w:styleId="StandaardplaatsaanduidingOnderwerp10">
    <w:name w:val="Standaardplaatsaanduiding_Onderwerp10"/>
    <w:uiPriority w:val="39"/>
    <w:rsid w:val="00CB3992"/>
    <w:rPr>
      <w:rFonts w:eastAsiaTheme="minorEastAsia" w:cstheme="minorBidi"/>
      <w:i/>
      <w:iCs/>
      <w:color w:val="424456" w:themeColor="text2"/>
      <w:sz w:val="24"/>
      <w:szCs w:val="24"/>
      <w:lang w:val="nl-NL"/>
    </w:rPr>
  </w:style>
  <w:style w:type="paragraph" w:customStyle="1" w:styleId="Categorie">
    <w:name w:val="Categorie"/>
    <w:basedOn w:val="Standaard"/>
    <w:link w:val="Categorieteken"/>
    <w:uiPriority w:val="39"/>
    <w:qFormat/>
    <w:rsid w:val="00CB3992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Opmerkingen">
    <w:name w:val="Opmerkingen"/>
    <w:basedOn w:val="Standaard"/>
    <w:link w:val="Opmerkingteken"/>
    <w:uiPriority w:val="39"/>
    <w:qFormat/>
    <w:rsid w:val="00CB3992"/>
    <w:pPr>
      <w:spacing w:after="120" w:line="240" w:lineRule="auto"/>
    </w:pPr>
    <w:rPr>
      <w:b/>
      <w:bCs/>
    </w:rPr>
  </w:style>
  <w:style w:type="character" w:customStyle="1" w:styleId="Categorieteken">
    <w:name w:val="Categorieteken"/>
    <w:basedOn w:val="Standaardalinea-lettertype"/>
    <w:link w:val="Categorie"/>
    <w:uiPriority w:val="39"/>
    <w:rsid w:val="00CB3992"/>
    <w:rPr>
      <w:rFonts w:eastAsiaTheme="minorEastAsia" w:cstheme="minorBidi"/>
      <w:caps/>
      <w:lang w:val="nl-NL"/>
    </w:rPr>
  </w:style>
  <w:style w:type="character" w:customStyle="1" w:styleId="Opmerkingteken">
    <w:name w:val="Opmerkingteken"/>
    <w:basedOn w:val="Standaardalinea-lettertype"/>
    <w:link w:val="Opmerkingen"/>
    <w:uiPriority w:val="39"/>
    <w:rsid w:val="00CB3992"/>
    <w:rPr>
      <w:b/>
      <w:bCs/>
      <w:sz w:val="20"/>
    </w:rPr>
  </w:style>
  <w:style w:type="paragraph" w:customStyle="1" w:styleId="Opmerkingtekst">
    <w:name w:val="Opmerkingtekst"/>
    <w:basedOn w:val="Standaard"/>
    <w:uiPriority w:val="39"/>
    <w:qFormat/>
    <w:rsid w:val="00CB3992"/>
    <w:pPr>
      <w:spacing w:after="120" w:line="288" w:lineRule="auto"/>
    </w:pPr>
  </w:style>
  <w:style w:type="paragraph" w:styleId="Inhopg1">
    <w:name w:val="toc 1"/>
    <w:basedOn w:val="Standaard"/>
    <w:next w:val="Standaard"/>
    <w:autoRedefine/>
    <w:uiPriority w:val="39"/>
    <w:unhideWhenUsed/>
    <w:qFormat/>
    <w:rsid w:val="00CB3992"/>
    <w:rPr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CB3992"/>
    <w:pPr>
      <w:ind w:left="240"/>
    </w:pPr>
    <w:rPr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CB3992"/>
    <w:rPr>
      <w:color w:val="67AFBD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CB399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\AppData\Roaming\Microsoft\Sjablonen\Rapport%20(ontwerp%20Urb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03C703DDC2452987DB8C75CAC8DA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6F26C87-9302-4A93-B351-934DA91FAEA1}"/>
      </w:docPartPr>
      <w:docPartBody>
        <w:p w:rsidR="00573E8E" w:rsidRDefault="000218C4">
          <w:pPr>
            <w:pStyle w:val="6603C703DDC2452987DB8C75CAC8DA29"/>
          </w:pPr>
          <w:r>
            <w:rPr>
              <w:color w:val="44546A" w:themeColor="text2"/>
            </w:rPr>
            <w:t>[Kies de datum]</w:t>
          </w:r>
        </w:p>
      </w:docPartBody>
    </w:docPart>
    <w:docPart>
      <w:docPartPr>
        <w:name w:val="4D5EBAC232E1496F83A1BB1181B07F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18F083-07EA-40F0-AD13-75BB706BC4F2}"/>
      </w:docPartPr>
      <w:docPartBody>
        <w:p w:rsidR="00573E8E" w:rsidRDefault="000218C4">
          <w:pPr>
            <w:pStyle w:val="4D5EBAC232E1496F83A1BB1181B07F4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72"/>
              <w:szCs w:val="72"/>
            </w:rPr>
            <w:t>[Geef de titel van het document op]</w:t>
          </w:r>
        </w:p>
      </w:docPartBody>
    </w:docPart>
    <w:docPart>
      <w:docPartPr>
        <w:name w:val="176292E962284DB9A3748415C1842A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7E73F1E-109D-4785-B06B-D16675B163F3}"/>
      </w:docPartPr>
      <w:docPartBody>
        <w:p w:rsidR="00573E8E" w:rsidRDefault="000218C4">
          <w:pPr>
            <w:pStyle w:val="176292E962284DB9A3748415C1842AAB"/>
          </w:pPr>
          <w:r>
            <w:rPr>
              <w:i/>
              <w:iCs/>
              <w:color w:val="44546A" w:themeColor="text2"/>
              <w:sz w:val="28"/>
              <w:szCs w:val="28"/>
            </w:rPr>
            <w:t>[Geef de ondertitel van het document op]</w:t>
          </w:r>
        </w:p>
      </w:docPartBody>
    </w:docPart>
    <w:docPart>
      <w:docPartPr>
        <w:name w:val="E3BEC96AA52948FB89537CA937156F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D7A495-49BC-4D79-BF44-01F24022C642}"/>
      </w:docPartPr>
      <w:docPartBody>
        <w:p w:rsidR="00573E8E" w:rsidRDefault="000218C4">
          <w:pPr>
            <w:pStyle w:val="E3BEC96AA52948FB89537CA937156FED"/>
          </w:pPr>
          <w:r>
            <w:rPr>
              <w:color w:val="44546A" w:themeColor="text2"/>
            </w:rPr>
            <w:t>[Geef de naam van de auteur op]</w:t>
          </w:r>
        </w:p>
      </w:docPartBody>
    </w:docPart>
    <w:docPart>
      <w:docPartPr>
        <w:name w:val="0B1D7F87B7604C6AB30E740C5A1B59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93AED82-792B-40C4-92B4-34B8F49F53EB}"/>
      </w:docPartPr>
      <w:docPartBody>
        <w:p w:rsidR="00573E8E" w:rsidRDefault="000218C4">
          <w:pPr>
            <w:pStyle w:val="0B1D7F87B7604C6AB30E740C5A1B597B"/>
          </w:pPr>
          <w:r>
            <w:t>[Geef de titel van het document op]</w:t>
          </w:r>
        </w:p>
      </w:docPartBody>
    </w:docPart>
    <w:docPart>
      <w:docPartPr>
        <w:name w:val="C812434137834304A89ADA773288F3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5DE284-D013-49EC-8CBF-81652FBE1F46}"/>
      </w:docPartPr>
      <w:docPartBody>
        <w:p w:rsidR="00573E8E" w:rsidRDefault="000218C4">
          <w:pPr>
            <w:pStyle w:val="C812434137834304A89ADA773288F30D"/>
          </w:pPr>
          <w: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C4"/>
    <w:rsid w:val="000218C4"/>
    <w:rsid w:val="00573E8E"/>
    <w:rsid w:val="00B7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paragraph" w:styleId="Kop3">
    <w:name w:val="heading 3"/>
    <w:basedOn w:val="Standaard"/>
    <w:next w:val="Standaard"/>
    <w:link w:val="Kop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603C703DDC2452987DB8C75CAC8DA29">
    <w:name w:val="6603C703DDC2452987DB8C75CAC8DA29"/>
  </w:style>
  <w:style w:type="paragraph" w:customStyle="1" w:styleId="4D5EBAC232E1496F83A1BB1181B07F4A">
    <w:name w:val="4D5EBAC232E1496F83A1BB1181B07F4A"/>
  </w:style>
  <w:style w:type="paragraph" w:customStyle="1" w:styleId="176292E962284DB9A3748415C1842AAB">
    <w:name w:val="176292E962284DB9A3748415C1842AAB"/>
  </w:style>
  <w:style w:type="paragraph" w:customStyle="1" w:styleId="E3BEC96AA52948FB89537CA937156FED">
    <w:name w:val="E3BEC96AA52948FB89537CA937156FED"/>
  </w:style>
  <w:style w:type="paragraph" w:customStyle="1" w:styleId="0B1D7F87B7604C6AB30E740C5A1B597B">
    <w:name w:val="0B1D7F87B7604C6AB30E740C5A1B597B"/>
  </w:style>
  <w:style w:type="paragraph" w:customStyle="1" w:styleId="C812434137834304A89ADA773288F30D">
    <w:name w:val="C812434137834304A89ADA773288F30D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  <w:lang w:val="en-US" w:eastAsia="en-US"/>
    </w:rPr>
  </w:style>
  <w:style w:type="character" w:customStyle="1" w:styleId="Kop3Char">
    <w:name w:val="Kop 3 Char"/>
    <w:basedOn w:val="Standaardalinea-lettertype"/>
    <w:link w:val="Kop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  <w:lang w:val="en-US" w:eastAsia="en-US"/>
    </w:rPr>
  </w:style>
  <w:style w:type="paragraph" w:customStyle="1" w:styleId="D9C75C5D6E9F472CBF01361544A497CB">
    <w:name w:val="D9C75C5D6E9F472CBF01361544A49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2014-12-20T00:00:00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371C33-3365-4A43-A1F1-F2DA2D12BB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Urban).dotx</Template>
  <TotalTime>15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Aankoop module</vt:lpstr>
      <vt:lpstr/>
      <vt:lpstr>Heading 1</vt:lpstr>
      <vt:lpstr>    Heading 2</vt:lpstr>
      <vt:lpstr>        /Heading 3</vt:lpstr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Aankoop module</dc:title>
  <dc:subject>Lastenboek</dc:subject>
  <dc:creator>ws_prog</dc:creator>
  <cp:keywords/>
  <dc:description/>
  <cp:lastModifiedBy>Jan Laperre</cp:lastModifiedBy>
  <cp:revision>2</cp:revision>
  <dcterms:created xsi:type="dcterms:W3CDTF">2014-12-20T08:42:00Z</dcterms:created>
  <dcterms:modified xsi:type="dcterms:W3CDTF">2014-12-20T09:01:00Z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